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C4846" w14:textId="77777777" w:rsidR="00A04B0C" w:rsidRPr="00A529CC" w:rsidRDefault="00A04B0C" w:rsidP="00A04B0C">
      <w:pPr>
        <w:rPr>
          <w:sz w:val="32"/>
          <w:szCs w:val="32"/>
        </w:rPr>
      </w:pPr>
      <w:r w:rsidRPr="00A529CC">
        <w:rPr>
          <w:sz w:val="32"/>
          <w:szCs w:val="32"/>
        </w:rPr>
        <w:t>Movie Success Data Analysis</w:t>
      </w:r>
    </w:p>
    <w:p w14:paraId="423316C0" w14:textId="1383756D" w:rsidR="00A529CC" w:rsidRDefault="00A529CC" w:rsidP="00A529CC">
      <w:r>
        <w:t>Parmvir Johal, Raymond Eng</w:t>
      </w:r>
    </w:p>
    <w:p w14:paraId="01C6B96E" w14:textId="3FC46B41" w:rsidR="00A529CC" w:rsidRDefault="00A529CC" w:rsidP="00A529CC">
      <w:r>
        <w:t>August 3, 2018</w:t>
      </w:r>
    </w:p>
    <w:p w14:paraId="6863DC15" w14:textId="77777777" w:rsidR="006833AB" w:rsidRDefault="006833AB" w:rsidP="00A529CC"/>
    <w:p w14:paraId="59FEF73B" w14:textId="77777777" w:rsidR="006833AB" w:rsidRDefault="006833AB" w:rsidP="00A529CC"/>
    <w:p w14:paraId="6381B341" w14:textId="77777777" w:rsidR="00A529CC" w:rsidRPr="00A04B0C" w:rsidRDefault="00A529CC" w:rsidP="00A529CC"/>
    <w:p w14:paraId="097D486D" w14:textId="77777777" w:rsidR="00A04B0C" w:rsidRDefault="00A04B0C" w:rsidP="00A04B0C">
      <w:pPr>
        <w:pStyle w:val="Heading1"/>
      </w:pPr>
      <w:r>
        <w:t>Problem</w:t>
      </w:r>
    </w:p>
    <w:p w14:paraId="26502A68" w14:textId="77777777" w:rsidR="00A04B0C" w:rsidRPr="00A04B0C" w:rsidRDefault="00A04B0C" w:rsidP="00A04B0C">
      <w:pPr>
        <w:rPr>
          <w:rFonts w:ascii="Times New Roman" w:hAnsi="Times New Roman"/>
        </w:rPr>
      </w:pPr>
      <w:r w:rsidRPr="00A04B0C">
        <w:t>Producers, investors and organisations are highly interested in determining what makes a successful movie. What makes a successful movie? H</w:t>
      </w:r>
      <w:r>
        <w:t>ow should we determine success?</w:t>
      </w:r>
    </w:p>
    <w:p w14:paraId="6C77B175" w14:textId="77777777" w:rsidR="00A04B0C" w:rsidRDefault="00A04B0C" w:rsidP="00A04B0C">
      <w:pPr>
        <w:pStyle w:val="Heading1"/>
      </w:pPr>
      <w:r>
        <w:t>Data</w:t>
      </w:r>
    </w:p>
    <w:p w14:paraId="72023097" w14:textId="745B0953" w:rsidR="00A529CC" w:rsidRPr="00A529CC" w:rsidRDefault="00A529CC" w:rsidP="00A529CC">
      <w:pPr>
        <w:rPr>
          <w:rFonts w:ascii="Times New Roman" w:hAnsi="Times New Roman"/>
        </w:rPr>
      </w:pPr>
      <w:r w:rsidRPr="00A529CC">
        <w:t>We used multiple sources of data, the first being data to describe movies from WikiData. The wiki data was downloaded as a compressed JSON and was filtered using spark to get the meaningful data. The code was provided by Greg Baker but we made changes to include more data such as box office prices, movie cost and actor labels. Greg baker used a scraping algorithm to get data from rotten tomatoes. The rotten tomatoes data include audience and critics data, and could easily be joined with wikidata using the uniques imdb ID. Lastly we used the OMDb API to get movie plots based on the imdb ID. Most of the data was clean but the occasional empty values were filtered out using pandas in our notebooks.</w:t>
      </w:r>
    </w:p>
    <w:p w14:paraId="46DFD6B8" w14:textId="77777777" w:rsidR="00A04B0C" w:rsidRDefault="00A04B0C" w:rsidP="00A04B0C">
      <w:pPr>
        <w:pStyle w:val="Heading1"/>
      </w:pPr>
      <w:r>
        <w:t>Analysis &amp; Techniques</w:t>
      </w:r>
    </w:p>
    <w:p w14:paraId="1E838A1F" w14:textId="77777777" w:rsidR="00A529CC" w:rsidRDefault="00A529CC" w:rsidP="00A529CC">
      <w:pPr>
        <w:pStyle w:val="Heading2"/>
      </w:pPr>
      <w:r w:rsidRPr="00A529CC">
        <w:t>Success correlation</w:t>
      </w:r>
    </w:p>
    <w:p w14:paraId="54E881BB" w14:textId="77777777" w:rsidR="006833AB" w:rsidRDefault="006833AB" w:rsidP="006833AB">
      <w:pPr>
        <w:pStyle w:val="Heading2"/>
      </w:pPr>
      <w:r w:rsidRPr="006833AB">
        <w:t>Genre profitability</w:t>
      </w:r>
    </w:p>
    <w:p w14:paraId="76C5B4AD" w14:textId="1C9955C5" w:rsidR="006833AB" w:rsidRDefault="006833AB" w:rsidP="006833AB">
      <w:pPr>
        <w:pStyle w:val="Heading2"/>
      </w:pPr>
      <w:r w:rsidRPr="006833AB">
        <w:t>Predict genre</w:t>
      </w:r>
    </w:p>
    <w:p w14:paraId="417C1B17" w14:textId="68832A3B" w:rsidR="006833AB" w:rsidRDefault="006833AB" w:rsidP="006833AB">
      <w:pPr>
        <w:pStyle w:val="Heading2"/>
      </w:pPr>
      <w:r w:rsidRPr="006833AB">
        <w:t>Genre Popularity based by year</w:t>
      </w:r>
    </w:p>
    <w:p w14:paraId="6F8DAF28" w14:textId="3D4703A6" w:rsidR="00A529CC" w:rsidRPr="00A529CC" w:rsidRDefault="006833AB" w:rsidP="00A529CC">
      <w:pPr>
        <w:pStyle w:val="Heading2"/>
      </w:pPr>
      <w:r>
        <w:t>Audience Rating Prediction</w:t>
      </w:r>
    </w:p>
    <w:p w14:paraId="143D20CC" w14:textId="77777777" w:rsidR="00A04B0C" w:rsidRDefault="00A04B0C" w:rsidP="00A04B0C">
      <w:pPr>
        <w:pStyle w:val="Heading1"/>
      </w:pPr>
      <w:r>
        <w:t>Results</w:t>
      </w:r>
    </w:p>
    <w:p w14:paraId="35E32EA3" w14:textId="11E6BB8E" w:rsidR="00C80AD8" w:rsidRPr="00C80AD8" w:rsidRDefault="00C80AD8" w:rsidP="00C80AD8">
      <w:pPr>
        <w:pStyle w:val="Heading2"/>
      </w:pPr>
      <w:r>
        <w:t>Visuals</w:t>
      </w:r>
      <w:bookmarkStart w:id="0" w:name="_GoBack"/>
      <w:bookmarkEnd w:id="0"/>
    </w:p>
    <w:p w14:paraId="081FDE52" w14:textId="77777777" w:rsidR="00A04B0C" w:rsidRPr="00A04B0C" w:rsidRDefault="00A04B0C" w:rsidP="00A04B0C">
      <w:pPr>
        <w:pStyle w:val="Heading1"/>
      </w:pPr>
      <w:r>
        <w:t>Limitations</w:t>
      </w:r>
    </w:p>
    <w:sectPr w:rsidR="00A04B0C" w:rsidRPr="00A04B0C" w:rsidSect="00A529CC">
      <w:headerReference w:type="default" r:id="rId7"/>
      <w:footerReference w:type="even" r:id="rId8"/>
      <w:footerReference w:type="default" r:id="rId9"/>
      <w:pgSz w:w="11906" w:h="16838" w:code="9"/>
      <w:pgMar w:top="1497" w:right="2268" w:bottom="2211" w:left="2268"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4327B" w14:textId="77777777" w:rsidR="005D4C32" w:rsidRDefault="005D4C32">
      <w:pPr>
        <w:spacing w:line="240" w:lineRule="auto"/>
      </w:pPr>
      <w:r>
        <w:separator/>
      </w:r>
    </w:p>
  </w:endnote>
  <w:endnote w:type="continuationSeparator" w:id="0">
    <w:p w14:paraId="6B0D3996" w14:textId="77777777" w:rsidR="005D4C32" w:rsidRDefault="005D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B44F" w14:textId="77777777" w:rsidR="00000000" w:rsidRDefault="005D4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8107A7" w14:textId="77777777" w:rsidR="00000000" w:rsidRDefault="005D4C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6A08" w14:textId="77777777" w:rsidR="00000000" w:rsidRDefault="005D4C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0AD8">
      <w:rPr>
        <w:rStyle w:val="PageNumber"/>
      </w:rPr>
      <w:t>1</w:t>
    </w:r>
    <w:r>
      <w:rPr>
        <w:rStyle w:val="PageNumber"/>
      </w:rPr>
      <w:fldChar w:fldCharType="end"/>
    </w:r>
  </w:p>
  <w:p w14:paraId="33368F6C" w14:textId="77777777" w:rsidR="00000000" w:rsidRDefault="005D4C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BB807" w14:textId="77777777" w:rsidR="005D4C32" w:rsidRDefault="005D4C32">
      <w:pPr>
        <w:spacing w:line="240" w:lineRule="auto"/>
      </w:pPr>
      <w:r>
        <w:separator/>
      </w:r>
    </w:p>
  </w:footnote>
  <w:footnote w:type="continuationSeparator" w:id="0">
    <w:p w14:paraId="2A561223" w14:textId="77777777" w:rsidR="005D4C32" w:rsidRDefault="005D4C3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A6015" w14:textId="2674F2A7" w:rsidR="00A529CC" w:rsidRDefault="00A529CC" w:rsidP="00A529CC">
    <w:pPr>
      <w:pStyle w:val="Header"/>
    </w:pPr>
    <w:r>
      <w:t xml:space="preserve">CMPT 353 |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0C"/>
    <w:rsid w:val="005D4C32"/>
    <w:rsid w:val="006833AB"/>
    <w:rsid w:val="00A04B0C"/>
    <w:rsid w:val="00A529CC"/>
    <w:rsid w:val="00C8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54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NormalWeb">
    <w:name w:val="Normal (Web)"/>
    <w:basedOn w:val="Normal"/>
    <w:uiPriority w:val="99"/>
    <w:semiHidden/>
    <w:unhideWhenUsed/>
    <w:rsid w:val="00A04B0C"/>
    <w:pPr>
      <w:spacing w:before="100" w:beforeAutospacing="1" w:after="100" w:afterAutospacing="1" w:line="240" w:lineRule="auto"/>
      <w:ind w:firstLine="0"/>
      <w:jc w:val="left"/>
    </w:pPr>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2250">
      <w:bodyDiv w:val="1"/>
      <w:marLeft w:val="0"/>
      <w:marRight w:val="0"/>
      <w:marTop w:val="0"/>
      <w:marBottom w:val="0"/>
      <w:divBdr>
        <w:top w:val="none" w:sz="0" w:space="0" w:color="auto"/>
        <w:left w:val="none" w:sz="0" w:space="0" w:color="auto"/>
        <w:bottom w:val="none" w:sz="0" w:space="0" w:color="auto"/>
        <w:right w:val="none" w:sz="0" w:space="0" w:color="auto"/>
      </w:divBdr>
    </w:div>
    <w:div w:id="238173748">
      <w:bodyDiv w:val="1"/>
      <w:marLeft w:val="0"/>
      <w:marRight w:val="0"/>
      <w:marTop w:val="0"/>
      <w:marBottom w:val="0"/>
      <w:divBdr>
        <w:top w:val="none" w:sz="0" w:space="0" w:color="auto"/>
        <w:left w:val="none" w:sz="0" w:space="0" w:color="auto"/>
        <w:bottom w:val="none" w:sz="0" w:space="0" w:color="auto"/>
        <w:right w:val="none" w:sz="0" w:space="0" w:color="auto"/>
      </w:divBdr>
    </w:div>
    <w:div w:id="394427332">
      <w:bodyDiv w:val="1"/>
      <w:marLeft w:val="0"/>
      <w:marRight w:val="0"/>
      <w:marTop w:val="0"/>
      <w:marBottom w:val="0"/>
      <w:divBdr>
        <w:top w:val="none" w:sz="0" w:space="0" w:color="auto"/>
        <w:left w:val="none" w:sz="0" w:space="0" w:color="auto"/>
        <w:bottom w:val="none" w:sz="0" w:space="0" w:color="auto"/>
        <w:right w:val="none" w:sz="0" w:space="0" w:color="auto"/>
      </w:divBdr>
    </w:div>
    <w:div w:id="444496678">
      <w:bodyDiv w:val="1"/>
      <w:marLeft w:val="0"/>
      <w:marRight w:val="0"/>
      <w:marTop w:val="0"/>
      <w:marBottom w:val="0"/>
      <w:divBdr>
        <w:top w:val="none" w:sz="0" w:space="0" w:color="auto"/>
        <w:left w:val="none" w:sz="0" w:space="0" w:color="auto"/>
        <w:bottom w:val="none" w:sz="0" w:space="0" w:color="auto"/>
        <w:right w:val="none" w:sz="0" w:space="0" w:color="auto"/>
      </w:divBdr>
    </w:div>
    <w:div w:id="512377641">
      <w:bodyDiv w:val="1"/>
      <w:marLeft w:val="0"/>
      <w:marRight w:val="0"/>
      <w:marTop w:val="0"/>
      <w:marBottom w:val="0"/>
      <w:divBdr>
        <w:top w:val="none" w:sz="0" w:space="0" w:color="auto"/>
        <w:left w:val="none" w:sz="0" w:space="0" w:color="auto"/>
        <w:bottom w:val="none" w:sz="0" w:space="0" w:color="auto"/>
        <w:right w:val="none" w:sz="0" w:space="0" w:color="auto"/>
      </w:divBdr>
    </w:div>
    <w:div w:id="953555940">
      <w:bodyDiv w:val="1"/>
      <w:marLeft w:val="0"/>
      <w:marRight w:val="0"/>
      <w:marTop w:val="0"/>
      <w:marBottom w:val="0"/>
      <w:divBdr>
        <w:top w:val="none" w:sz="0" w:space="0" w:color="auto"/>
        <w:left w:val="none" w:sz="0" w:space="0" w:color="auto"/>
        <w:bottom w:val="none" w:sz="0" w:space="0" w:color="auto"/>
        <w:right w:val="none" w:sz="0" w:space="0" w:color="auto"/>
      </w:divBdr>
    </w:div>
    <w:div w:id="992948428">
      <w:bodyDiv w:val="1"/>
      <w:marLeft w:val="0"/>
      <w:marRight w:val="0"/>
      <w:marTop w:val="0"/>
      <w:marBottom w:val="0"/>
      <w:divBdr>
        <w:top w:val="none" w:sz="0" w:space="0" w:color="auto"/>
        <w:left w:val="none" w:sz="0" w:space="0" w:color="auto"/>
        <w:bottom w:val="none" w:sz="0" w:space="0" w:color="auto"/>
        <w:right w:val="none" w:sz="0" w:space="0" w:color="auto"/>
      </w:divBdr>
    </w:div>
    <w:div w:id="1415663129">
      <w:bodyDiv w:val="1"/>
      <w:marLeft w:val="0"/>
      <w:marRight w:val="0"/>
      <w:marTop w:val="0"/>
      <w:marBottom w:val="0"/>
      <w:divBdr>
        <w:top w:val="none" w:sz="0" w:space="0" w:color="auto"/>
        <w:left w:val="none" w:sz="0" w:space="0" w:color="auto"/>
        <w:bottom w:val="none" w:sz="0" w:space="0" w:color="auto"/>
        <w:right w:val="none" w:sz="0" w:space="0" w:color="auto"/>
      </w:divBdr>
    </w:div>
    <w:div w:id="1641381453">
      <w:bodyDiv w:val="1"/>
      <w:marLeft w:val="0"/>
      <w:marRight w:val="0"/>
      <w:marTop w:val="0"/>
      <w:marBottom w:val="0"/>
      <w:divBdr>
        <w:top w:val="none" w:sz="0" w:space="0" w:color="auto"/>
        <w:left w:val="none" w:sz="0" w:space="0" w:color="auto"/>
        <w:bottom w:val="none" w:sz="0" w:space="0" w:color="auto"/>
        <w:right w:val="none" w:sz="0" w:space="0" w:color="auto"/>
      </w:divBdr>
    </w:div>
    <w:div w:id="1651641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y/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LaTeX.dot</Template>
  <TotalTime>10</TotalTime>
  <Pages>1</Pages>
  <Words>167</Words>
  <Characters>957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Eng</dc:creator>
  <cp:keywords/>
  <dc:description/>
  <cp:lastModifiedBy>Ray Eng</cp:lastModifiedBy>
  <cp:revision>3</cp:revision>
  <cp:lastPrinted>2001-05-05T04:36:00Z</cp:lastPrinted>
  <dcterms:created xsi:type="dcterms:W3CDTF">2018-08-03T20:16:00Z</dcterms:created>
  <dcterms:modified xsi:type="dcterms:W3CDTF">2018-08-03T20:30:00Z</dcterms:modified>
</cp:coreProperties>
</file>